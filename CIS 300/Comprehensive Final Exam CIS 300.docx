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7B" w:rsidRPr="0027197B" w:rsidRDefault="0027197B" w:rsidP="0027197B">
      <w:pPr>
        <w:pStyle w:val="Title"/>
        <w:rPr>
          <w:u w:val="single"/>
        </w:rPr>
      </w:pPr>
      <w:r w:rsidRPr="0027197B">
        <w:rPr>
          <w:u w:val="single"/>
        </w:rPr>
        <w:t>Comprehensive Final Exam CIS 300</w:t>
      </w:r>
    </w:p>
    <w:p w:rsidR="0027197B" w:rsidRDefault="0027197B" w:rsidP="002719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7197B" w:rsidRPr="00544BD2" w:rsidRDefault="0027197B" w:rsidP="0027197B">
      <w:pPr>
        <w:rPr>
          <w:strike/>
        </w:rPr>
      </w:pPr>
      <w:r w:rsidRPr="00544BD2">
        <w:rPr>
          <w:strike/>
        </w:rPr>
        <w:t xml:space="preserve">ROUND </w:t>
      </w:r>
    </w:p>
    <w:p w:rsidR="0027197B" w:rsidRPr="00544BD2" w:rsidRDefault="0027197B" w:rsidP="0027197B">
      <w:pPr>
        <w:rPr>
          <w:strike/>
        </w:rPr>
      </w:pPr>
      <w:r w:rsidRPr="00544BD2">
        <w:rPr>
          <w:strike/>
        </w:rPr>
        <w:t xml:space="preserve">&amp; (CONCATENATION) </w:t>
      </w:r>
    </w:p>
    <w:p w:rsidR="0027197B" w:rsidRPr="00544BD2" w:rsidRDefault="0027197B" w:rsidP="0027197B">
      <w:pPr>
        <w:rPr>
          <w:strike/>
        </w:rPr>
      </w:pPr>
      <w:r w:rsidRPr="00544BD2">
        <w:rPr>
          <w:strike/>
        </w:rPr>
        <w:t>LARGE</w:t>
      </w:r>
    </w:p>
    <w:p w:rsidR="0027197B" w:rsidRPr="00544BD2" w:rsidRDefault="0027197B" w:rsidP="0027197B">
      <w:pPr>
        <w:rPr>
          <w:strike/>
        </w:rPr>
      </w:pPr>
      <w:r w:rsidRPr="00544BD2">
        <w:rPr>
          <w:strike/>
        </w:rPr>
        <w:t>SMALL</w:t>
      </w:r>
    </w:p>
    <w:p w:rsidR="0027197B" w:rsidRDefault="0027197B" w:rsidP="0027197B">
      <w:r>
        <w:t>COUNTIF</w:t>
      </w:r>
    </w:p>
    <w:p w:rsidR="0027197B" w:rsidRDefault="0027197B" w:rsidP="0027197B">
      <w:r>
        <w:t>SUMIF</w:t>
      </w:r>
    </w:p>
    <w:p w:rsidR="0027197B" w:rsidRDefault="0027197B" w:rsidP="0027197B">
      <w:r>
        <w:t>AVERAGEIF</w:t>
      </w:r>
    </w:p>
    <w:p w:rsidR="0027197B" w:rsidRPr="00544BD2" w:rsidRDefault="0027197B" w:rsidP="0027197B">
      <w:pPr>
        <w:rPr>
          <w:strike/>
        </w:rPr>
      </w:pPr>
      <w:r w:rsidRPr="00544BD2">
        <w:rPr>
          <w:strike/>
        </w:rPr>
        <w:t>AVERAGE</w:t>
      </w:r>
    </w:p>
    <w:p w:rsidR="0027197B" w:rsidRPr="00544BD2" w:rsidRDefault="0027197B" w:rsidP="0027197B">
      <w:pPr>
        <w:rPr>
          <w:strike/>
        </w:rPr>
      </w:pPr>
      <w:r w:rsidRPr="00544BD2">
        <w:rPr>
          <w:strike/>
        </w:rPr>
        <w:t>MEDIAN</w:t>
      </w:r>
    </w:p>
    <w:p w:rsidR="0027197B" w:rsidRPr="00544BD2" w:rsidRDefault="0027197B" w:rsidP="0027197B">
      <w:pPr>
        <w:rPr>
          <w:strike/>
        </w:rPr>
      </w:pPr>
      <w:r w:rsidRPr="00544BD2">
        <w:rPr>
          <w:strike/>
        </w:rPr>
        <w:t>RAND</w:t>
      </w:r>
    </w:p>
    <w:p w:rsidR="0027197B" w:rsidRPr="00544BD2" w:rsidRDefault="0027197B" w:rsidP="0027197B">
      <w:pPr>
        <w:rPr>
          <w:strike/>
        </w:rPr>
      </w:pPr>
      <w:r w:rsidRPr="00544BD2">
        <w:rPr>
          <w:strike/>
        </w:rPr>
        <w:t>RANDBETWEEN</w:t>
      </w:r>
    </w:p>
    <w:p w:rsidR="0027197B" w:rsidRPr="00544BD2" w:rsidRDefault="0027197B" w:rsidP="0027197B">
      <w:pPr>
        <w:rPr>
          <w:strike/>
        </w:rPr>
      </w:pPr>
      <w:r w:rsidRPr="00544BD2">
        <w:rPr>
          <w:strike/>
        </w:rPr>
        <w:t>HLOOKUP</w:t>
      </w:r>
    </w:p>
    <w:p w:rsidR="0027197B" w:rsidRPr="00544BD2" w:rsidRDefault="0027197B" w:rsidP="0027197B">
      <w:pPr>
        <w:rPr>
          <w:strike/>
        </w:rPr>
      </w:pPr>
      <w:r w:rsidRPr="00544BD2">
        <w:rPr>
          <w:strike/>
        </w:rPr>
        <w:t>VLOOKUP</w:t>
      </w:r>
    </w:p>
    <w:p w:rsidR="0027197B" w:rsidRPr="00544BD2" w:rsidRDefault="0027197B" w:rsidP="0027197B">
      <w:pPr>
        <w:rPr>
          <w:strike/>
        </w:rPr>
      </w:pPr>
      <w:r w:rsidRPr="00544BD2">
        <w:rPr>
          <w:strike/>
        </w:rPr>
        <w:t>LOOKUP</w:t>
      </w:r>
    </w:p>
    <w:p w:rsidR="0027197B" w:rsidRPr="00544BD2" w:rsidRDefault="0027197B" w:rsidP="0027197B">
      <w:pPr>
        <w:rPr>
          <w:strike/>
        </w:rPr>
      </w:pPr>
      <w:r w:rsidRPr="00544BD2">
        <w:rPr>
          <w:strike/>
        </w:rPr>
        <w:t>MATCH</w:t>
      </w:r>
    </w:p>
    <w:p w:rsidR="0027197B" w:rsidRPr="00544BD2" w:rsidRDefault="0027197B" w:rsidP="0027197B">
      <w:pPr>
        <w:rPr>
          <w:strike/>
        </w:rPr>
      </w:pPr>
      <w:r w:rsidRPr="00544BD2">
        <w:rPr>
          <w:strike/>
        </w:rPr>
        <w:t>INDEX</w:t>
      </w:r>
    </w:p>
    <w:p w:rsidR="0027197B" w:rsidRDefault="0027197B" w:rsidP="0027197B">
      <w:r>
        <w:t>IFERROR</w:t>
      </w:r>
    </w:p>
    <w:p w:rsidR="0027197B" w:rsidRDefault="0027197B" w:rsidP="0027197B">
      <w:pPr>
        <w:rPr>
          <w:b/>
        </w:rPr>
      </w:pPr>
      <w:r>
        <w:rPr>
          <w:b/>
        </w:rPr>
        <w:t>IS Functions</w:t>
      </w:r>
    </w:p>
    <w:p w:rsidR="0027197B" w:rsidRPr="000E3B4A" w:rsidRDefault="000E3B4A" w:rsidP="0027197B">
      <w:pPr>
        <w:pStyle w:val="ListParagraph"/>
        <w:numPr>
          <w:ilvl w:val="0"/>
          <w:numId w:val="1"/>
        </w:numPr>
        <w:rPr>
          <w:b/>
        </w:rPr>
      </w:pPr>
      <w:r>
        <w:t>ISBLANK</w:t>
      </w:r>
    </w:p>
    <w:p w:rsidR="000E3B4A" w:rsidRPr="000E3B4A" w:rsidRDefault="000E3B4A" w:rsidP="0027197B">
      <w:pPr>
        <w:pStyle w:val="ListParagraph"/>
        <w:numPr>
          <w:ilvl w:val="0"/>
          <w:numId w:val="1"/>
        </w:numPr>
        <w:rPr>
          <w:b/>
        </w:rPr>
      </w:pPr>
      <w:r>
        <w:t>ISTEXT</w:t>
      </w:r>
    </w:p>
    <w:p w:rsidR="000E3B4A" w:rsidRPr="000E3B4A" w:rsidRDefault="000E3B4A" w:rsidP="0027197B">
      <w:pPr>
        <w:pStyle w:val="ListParagraph"/>
        <w:numPr>
          <w:ilvl w:val="0"/>
          <w:numId w:val="1"/>
        </w:numPr>
        <w:rPr>
          <w:b/>
        </w:rPr>
      </w:pPr>
      <w:r>
        <w:t>ISNONTEXT</w:t>
      </w:r>
    </w:p>
    <w:p w:rsidR="000E3B4A" w:rsidRPr="000E3B4A" w:rsidRDefault="000E3B4A" w:rsidP="0027197B">
      <w:pPr>
        <w:pStyle w:val="ListParagraph"/>
        <w:numPr>
          <w:ilvl w:val="0"/>
          <w:numId w:val="1"/>
        </w:numPr>
        <w:rPr>
          <w:b/>
        </w:rPr>
      </w:pPr>
      <w:r>
        <w:t>ISNUMBER</w:t>
      </w:r>
    </w:p>
    <w:p w:rsidR="000E3B4A" w:rsidRPr="000E3B4A" w:rsidRDefault="000E3B4A" w:rsidP="0027197B">
      <w:pPr>
        <w:pStyle w:val="ListParagraph"/>
        <w:numPr>
          <w:ilvl w:val="0"/>
          <w:numId w:val="1"/>
        </w:numPr>
        <w:rPr>
          <w:b/>
        </w:rPr>
      </w:pPr>
      <w:r>
        <w:t>ISLOGICAL</w:t>
      </w:r>
      <w:r w:rsidR="003D26CF">
        <w:t xml:space="preserve"> – after formulated, function is removed and remaining value formats to text</w:t>
      </w:r>
    </w:p>
    <w:p w:rsidR="000E3B4A" w:rsidRPr="000E3B4A" w:rsidRDefault="000E3B4A" w:rsidP="0027197B">
      <w:pPr>
        <w:pStyle w:val="ListParagraph"/>
        <w:numPr>
          <w:ilvl w:val="0"/>
          <w:numId w:val="1"/>
        </w:numPr>
        <w:rPr>
          <w:b/>
        </w:rPr>
      </w:pPr>
      <w:r>
        <w:t>ISERROR</w:t>
      </w:r>
      <w:r w:rsidR="00544BD2">
        <w:t xml:space="preserve"> </w:t>
      </w:r>
      <w:r w:rsidR="003D26CF">
        <w:t>– includes #N/A error</w:t>
      </w:r>
      <w:r w:rsidR="00544BD2">
        <w:t xml:space="preserve"> </w:t>
      </w:r>
    </w:p>
    <w:p w:rsidR="000E3B4A" w:rsidRPr="000E3B4A" w:rsidRDefault="000E3B4A" w:rsidP="0027197B">
      <w:pPr>
        <w:pStyle w:val="ListParagraph"/>
        <w:numPr>
          <w:ilvl w:val="0"/>
          <w:numId w:val="1"/>
        </w:numPr>
        <w:rPr>
          <w:b/>
        </w:rPr>
      </w:pPr>
      <w:r>
        <w:t>ISNA</w:t>
      </w:r>
    </w:p>
    <w:p w:rsidR="000E3B4A" w:rsidRPr="000E3B4A" w:rsidRDefault="000E3B4A" w:rsidP="0027197B">
      <w:pPr>
        <w:pStyle w:val="ListParagraph"/>
        <w:numPr>
          <w:ilvl w:val="0"/>
          <w:numId w:val="1"/>
        </w:numPr>
        <w:rPr>
          <w:b/>
        </w:rPr>
      </w:pPr>
      <w:r>
        <w:t>ISERR</w:t>
      </w:r>
      <w:r w:rsidR="00544BD2">
        <w:t xml:space="preserve"> - </w:t>
      </w:r>
    </w:p>
    <w:p w:rsidR="000E3B4A" w:rsidRPr="000E3B4A" w:rsidRDefault="000E3B4A" w:rsidP="000E3B4A">
      <w:pPr>
        <w:rPr>
          <w:b/>
        </w:rPr>
      </w:pPr>
    </w:p>
    <w:p w:rsidR="0027197B" w:rsidRDefault="0027197B" w:rsidP="0027197B"/>
    <w:p w:rsidR="007F06AC" w:rsidRDefault="007F06AC" w:rsidP="0027197B">
      <w:r>
        <w:t>DATEDIF</w:t>
      </w:r>
      <w:bookmarkStart w:id="0" w:name="_GoBack"/>
      <w:bookmarkEnd w:id="0"/>
      <w:r>
        <w:br/>
      </w:r>
    </w:p>
    <w:p w:rsidR="007F06AC" w:rsidRDefault="007F06AC" w:rsidP="0027197B">
      <w:r>
        <w:t>YEARFRAC</w:t>
      </w:r>
    </w:p>
    <w:p w:rsidR="007F06AC" w:rsidRDefault="007F06AC" w:rsidP="0027197B"/>
    <w:p w:rsidR="007F06AC" w:rsidRDefault="007F06AC" w:rsidP="0027197B">
      <w:r>
        <w:t>TODAY</w:t>
      </w:r>
    </w:p>
    <w:p w:rsidR="007F06AC" w:rsidRDefault="007F06AC" w:rsidP="0027197B">
      <w:r>
        <w:t>NOW</w:t>
      </w:r>
    </w:p>
    <w:p w:rsidR="007F06AC" w:rsidRDefault="007F06AC" w:rsidP="0027197B"/>
    <w:sectPr w:rsidR="007F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3E23"/>
    <w:multiLevelType w:val="hybridMultilevel"/>
    <w:tmpl w:val="0296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7B"/>
    <w:rsid w:val="000E3B4A"/>
    <w:rsid w:val="001F52F0"/>
    <w:rsid w:val="0027197B"/>
    <w:rsid w:val="002A081E"/>
    <w:rsid w:val="00310D16"/>
    <w:rsid w:val="003D26CF"/>
    <w:rsid w:val="00544BD2"/>
    <w:rsid w:val="006742B0"/>
    <w:rsid w:val="007F06AC"/>
    <w:rsid w:val="00BC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06A1E-1895-4CAA-9A4B-93DC3B90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greg02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378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Gregorio,Pedro Michael</dc:creator>
  <cp:keywords/>
  <dc:description/>
  <cp:lastModifiedBy>Gregorio,Pedro Michael</cp:lastModifiedBy>
  <cp:revision>3</cp:revision>
  <dcterms:created xsi:type="dcterms:W3CDTF">2016-04-25T18:51:00Z</dcterms:created>
  <dcterms:modified xsi:type="dcterms:W3CDTF">2016-04-26T19:16:00Z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